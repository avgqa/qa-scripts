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02F" w:rsidRPr="00E62148" w:rsidRDefault="006D34A7" w:rsidP="00E62148">
      <w:pPr>
        <w:pStyle w:val="Title"/>
      </w:pPr>
      <w:bookmarkStart w:id="0" w:name="_GoBack"/>
      <w:bookmarkEnd w:id="0"/>
      <w:r>
        <w:t>Mykhaylo</w:t>
      </w:r>
      <w:r w:rsidR="00EB002F" w:rsidRPr="00E62148">
        <w:t xml:space="preserve"> </w:t>
      </w:r>
      <w:r>
        <w:t>Vovk</w:t>
      </w:r>
    </w:p>
    <w:p w:rsidR="00EB002F" w:rsidRPr="00E62148" w:rsidRDefault="00B21304" w:rsidP="00E62148">
      <w:pPr>
        <w:pStyle w:val="Body"/>
      </w:pPr>
      <w:commentRangeStart w:id="1"/>
      <w:r>
        <w:t xml:space="preserve">Quality Control </w:t>
      </w:r>
      <w:commentRangeEnd w:id="1"/>
      <w:r>
        <w:rPr>
          <w:rStyle w:val="CommentReference"/>
          <w:rFonts w:asciiTheme="minorHAnsi" w:eastAsiaTheme="minorHAnsi" w:hAnsiTheme="minorHAnsi" w:cstheme="minorBidi"/>
          <w:lang w:val="uk-UA"/>
        </w:rPr>
        <w:commentReference w:id="1"/>
      </w:r>
      <w:r>
        <w:t>Engineer</w:t>
      </w:r>
    </w:p>
    <w:p w:rsidR="00EB002F" w:rsidRPr="00084234" w:rsidRDefault="00EB002F" w:rsidP="00E62148">
      <w:pPr>
        <w:pStyle w:val="Heading1"/>
      </w:pPr>
      <w:r w:rsidRPr="00084234">
        <w:t>PROFILE</w:t>
      </w:r>
    </w:p>
    <w:p w:rsidR="00A359C3" w:rsidRPr="00084234" w:rsidRDefault="00EB002F" w:rsidP="00FA4609">
      <w:pPr>
        <w:pStyle w:val="Body"/>
        <w:rPr>
          <w:lang w:val="en-US" w:eastAsia="uk-UA"/>
        </w:rPr>
      </w:pPr>
      <w:r w:rsidRPr="00084234">
        <w:rPr>
          <w:lang w:val="en-US" w:eastAsia="uk-UA"/>
        </w:rPr>
        <w:t xml:space="preserve">I am </w:t>
      </w:r>
      <w:r w:rsidR="00A359C3" w:rsidRPr="00084234">
        <w:rPr>
          <w:lang w:val="en-US" w:eastAsia="uk-UA"/>
        </w:rPr>
        <w:t xml:space="preserve">responsible Quality Control engineer with practical experience in ensuring the quality of web-based and mobile security-oriented applications. </w:t>
      </w:r>
      <w:r w:rsidR="00084234" w:rsidRPr="00084234">
        <w:rPr>
          <w:lang w:val="en-US" w:eastAsia="uk-UA"/>
        </w:rPr>
        <w:t>I have thorough knowledge of software development techniques and paradigms and a result-oriented mindset. Combined with my good communication skills and the ability to handle multiple tasks, this makes me capable of delivering high-quality results.</w:t>
      </w:r>
    </w:p>
    <w:p w:rsidR="00DE0599" w:rsidRDefault="00DE0599" w:rsidP="00E62148">
      <w:pPr>
        <w:pStyle w:val="Heading1"/>
      </w:pPr>
      <w:r w:rsidRPr="00084234">
        <w:t>TECHNICAL SKILLS</w:t>
      </w:r>
    </w:p>
    <w:tbl>
      <w:tblPr>
        <w:tblStyle w:val="TableGrid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08"/>
        <w:gridCol w:w="3144"/>
        <w:gridCol w:w="4904"/>
      </w:tblGrid>
      <w:tr w:rsidR="00CF0065" w:rsidRPr="00357D16" w:rsidTr="005D7D1D">
        <w:tc>
          <w:tcPr>
            <w:tcW w:w="1308" w:type="dxa"/>
            <w:vMerge w:val="restart"/>
          </w:tcPr>
          <w:p w:rsidR="00CF0065" w:rsidRPr="00357D16" w:rsidRDefault="00CF0065" w:rsidP="005D7D1D">
            <w:pPr>
              <w:pStyle w:val="TableTextLvl1"/>
            </w:pPr>
            <w:r>
              <w:t>G</w:t>
            </w:r>
            <w:r w:rsidRPr="00357D16">
              <w:t>ENERAL</w:t>
            </w:r>
          </w:p>
        </w:tc>
        <w:tc>
          <w:tcPr>
            <w:tcW w:w="3144" w:type="dxa"/>
          </w:tcPr>
          <w:p w:rsidR="00CF0065" w:rsidRPr="00034556" w:rsidRDefault="00CF0065" w:rsidP="005D7D1D">
            <w:pPr>
              <w:pStyle w:val="TableTextLvl2"/>
              <w:rPr>
                <w:shd w:val="clear" w:color="auto" w:fill="FFFFFF"/>
              </w:rPr>
            </w:pPr>
            <w:r w:rsidRPr="00034556">
              <w:t>Programming Languages</w:t>
            </w:r>
          </w:p>
        </w:tc>
        <w:tc>
          <w:tcPr>
            <w:tcW w:w="4904" w:type="dxa"/>
          </w:tcPr>
          <w:p w:rsidR="00CF0065" w:rsidRPr="00034556" w:rsidRDefault="00CF0065" w:rsidP="00CF0065">
            <w:pPr>
              <w:pStyle w:val="TableTextLvl3"/>
              <w:rPr>
                <w:rFonts w:ascii="Verdana" w:hAnsi="Verdana"/>
                <w:szCs w:val="18"/>
              </w:rPr>
            </w:pPr>
            <w:r w:rsidRPr="00034556">
              <w:rPr>
                <w:shd w:val="clear" w:color="auto" w:fill="FFFFFF"/>
              </w:rPr>
              <w:t>HTML, CSS, XML</w:t>
            </w:r>
            <w:r>
              <w:rPr>
                <w:shd w:val="clear" w:color="auto" w:fill="FFFFFF"/>
              </w:rPr>
              <w:t>, Python, Java</w:t>
            </w:r>
          </w:p>
        </w:tc>
      </w:tr>
      <w:tr w:rsidR="00CF0065" w:rsidRPr="00357D16" w:rsidTr="005D7D1D">
        <w:tc>
          <w:tcPr>
            <w:tcW w:w="1308" w:type="dxa"/>
            <w:vMerge/>
          </w:tcPr>
          <w:p w:rsidR="00CF0065" w:rsidRPr="00357D16" w:rsidRDefault="00CF0065" w:rsidP="005D7D1D">
            <w:pPr>
              <w:pStyle w:val="TableTextLvl1"/>
            </w:pPr>
          </w:p>
        </w:tc>
        <w:tc>
          <w:tcPr>
            <w:tcW w:w="3144" w:type="dxa"/>
          </w:tcPr>
          <w:p w:rsidR="00CF0065" w:rsidRPr="00357D16" w:rsidRDefault="00CF0065" w:rsidP="005D7D1D">
            <w:pPr>
              <w:pStyle w:val="TableTextLvl2"/>
            </w:pPr>
            <w:r>
              <w:t>OS Knowledge</w:t>
            </w:r>
          </w:p>
        </w:tc>
        <w:tc>
          <w:tcPr>
            <w:tcW w:w="4904" w:type="dxa"/>
          </w:tcPr>
          <w:p w:rsidR="00CF0065" w:rsidRPr="00034556" w:rsidRDefault="00CF0065" w:rsidP="00CF0065">
            <w:pPr>
              <w:pStyle w:val="TableTextLvl3"/>
              <w:rPr>
                <w:shd w:val="clear" w:color="auto" w:fill="FFFFFF"/>
              </w:rPr>
            </w:pPr>
            <w:r w:rsidRPr="00034556">
              <w:rPr>
                <w:shd w:val="clear" w:color="auto" w:fill="FFFFFF"/>
              </w:rPr>
              <w:t>MS Windows 95/98/2000/ME/XP/Vista</w:t>
            </w:r>
            <w:r>
              <w:rPr>
                <w:shd w:val="clear" w:color="auto" w:fill="FFFFFF"/>
              </w:rPr>
              <w:t xml:space="preserve">, </w:t>
            </w:r>
            <w:r w:rsidRPr="00034556">
              <w:rPr>
                <w:shd w:val="clear" w:color="auto" w:fill="FFFFFF"/>
              </w:rPr>
              <w:t>MS Windows Server 2003/2008</w:t>
            </w:r>
          </w:p>
        </w:tc>
      </w:tr>
      <w:tr w:rsidR="00CF0065" w:rsidRPr="00357D16" w:rsidTr="005D7D1D">
        <w:tc>
          <w:tcPr>
            <w:tcW w:w="1308" w:type="dxa"/>
            <w:vMerge/>
          </w:tcPr>
          <w:p w:rsidR="00CF0065" w:rsidRPr="00357D16" w:rsidRDefault="00CF0065" w:rsidP="005D7D1D">
            <w:pPr>
              <w:pStyle w:val="TableTextLvl1"/>
            </w:pPr>
          </w:p>
        </w:tc>
        <w:tc>
          <w:tcPr>
            <w:tcW w:w="3144" w:type="dxa"/>
          </w:tcPr>
          <w:p w:rsidR="00CF0065" w:rsidRPr="00357D16" w:rsidRDefault="00CF0065" w:rsidP="005D7D1D">
            <w:pPr>
              <w:pStyle w:val="TableTextLvl2"/>
            </w:pPr>
            <w:r>
              <w:t xml:space="preserve">Graphing </w:t>
            </w:r>
            <w:r w:rsidRPr="00034556">
              <w:t>Tools</w:t>
            </w:r>
          </w:p>
        </w:tc>
        <w:tc>
          <w:tcPr>
            <w:tcW w:w="4904" w:type="dxa"/>
          </w:tcPr>
          <w:p w:rsidR="00CF0065" w:rsidRPr="00034556" w:rsidRDefault="00CF0065" w:rsidP="005D7D1D">
            <w:pPr>
              <w:pStyle w:val="TableTextLvl3"/>
              <w:rPr>
                <w:shd w:val="clear" w:color="auto" w:fill="FFFFFF"/>
              </w:rPr>
            </w:pPr>
            <w:r w:rsidRPr="00034556">
              <w:rPr>
                <w:shd w:val="clear" w:color="auto" w:fill="FFFFFF"/>
              </w:rPr>
              <w:t xml:space="preserve">Adobe </w:t>
            </w:r>
            <w:r>
              <w:rPr>
                <w:shd w:val="clear" w:color="auto" w:fill="FFFFFF"/>
              </w:rPr>
              <w:t>Photos</w:t>
            </w:r>
            <w:r w:rsidRPr="00034556">
              <w:rPr>
                <w:shd w:val="clear" w:color="auto" w:fill="FFFFFF"/>
              </w:rPr>
              <w:t>hop 7.0, 10.0</w:t>
            </w:r>
            <w:r>
              <w:rPr>
                <w:shd w:val="clear" w:color="auto" w:fill="FFFFFF"/>
              </w:rPr>
              <w:t xml:space="preserve">, </w:t>
            </w:r>
            <w:r w:rsidRPr="00034556">
              <w:rPr>
                <w:shd w:val="clear" w:color="auto" w:fill="FFFFFF"/>
              </w:rPr>
              <w:t>CorelDraw 9.0/X3</w:t>
            </w:r>
          </w:p>
        </w:tc>
      </w:tr>
      <w:tr w:rsidR="00CF0065" w:rsidRPr="00357D16" w:rsidTr="005D7D1D">
        <w:tc>
          <w:tcPr>
            <w:tcW w:w="1308" w:type="dxa"/>
            <w:vMerge/>
          </w:tcPr>
          <w:p w:rsidR="00CF0065" w:rsidRPr="00357D16" w:rsidRDefault="00CF0065" w:rsidP="005D7D1D">
            <w:pPr>
              <w:pStyle w:val="TableTextLvl1"/>
            </w:pPr>
          </w:p>
        </w:tc>
        <w:tc>
          <w:tcPr>
            <w:tcW w:w="3144" w:type="dxa"/>
          </w:tcPr>
          <w:p w:rsidR="00CF0065" w:rsidRPr="00357D16" w:rsidRDefault="00CF0065" w:rsidP="005D7D1D">
            <w:pPr>
              <w:pStyle w:val="TableTextLvl2"/>
            </w:pPr>
            <w:r>
              <w:t>Virtualization T</w:t>
            </w:r>
            <w:r w:rsidRPr="00357D16">
              <w:t>ools</w:t>
            </w:r>
          </w:p>
        </w:tc>
        <w:tc>
          <w:tcPr>
            <w:tcW w:w="4904" w:type="dxa"/>
          </w:tcPr>
          <w:p w:rsidR="00CF0065" w:rsidRPr="00357D16" w:rsidRDefault="00CF0065" w:rsidP="00F30615">
            <w:pPr>
              <w:pStyle w:val="TableTextLvl3"/>
            </w:pPr>
            <w:r w:rsidRPr="00837571">
              <w:rPr>
                <w:shd w:val="clear" w:color="auto" w:fill="FFFFFF"/>
              </w:rPr>
              <w:t xml:space="preserve">VMware Workstation, Oracle </w:t>
            </w:r>
            <w:r>
              <w:rPr>
                <w:shd w:val="clear" w:color="auto" w:fill="FFFFFF"/>
              </w:rPr>
              <w:t xml:space="preserve">VM </w:t>
            </w:r>
            <w:r w:rsidRPr="00837571">
              <w:rPr>
                <w:shd w:val="clear" w:color="auto" w:fill="FFFFFF"/>
              </w:rPr>
              <w:t>VirtualBox 1.5-4.x</w:t>
            </w:r>
          </w:p>
        </w:tc>
      </w:tr>
      <w:tr w:rsidR="00CF0065" w:rsidRPr="00357D16" w:rsidTr="005D7D1D">
        <w:tc>
          <w:tcPr>
            <w:tcW w:w="1308" w:type="dxa"/>
            <w:vMerge/>
          </w:tcPr>
          <w:p w:rsidR="00CF0065" w:rsidRPr="00357D16" w:rsidRDefault="00CF0065" w:rsidP="005D7D1D">
            <w:pPr>
              <w:pStyle w:val="TableTextLvl1"/>
            </w:pPr>
          </w:p>
        </w:tc>
        <w:tc>
          <w:tcPr>
            <w:tcW w:w="3144" w:type="dxa"/>
          </w:tcPr>
          <w:p w:rsidR="00CF0065" w:rsidRDefault="00CF0065" w:rsidP="005D7D1D">
            <w:pPr>
              <w:pStyle w:val="TableTextLvl2"/>
            </w:pPr>
            <w:r w:rsidRPr="009F71E3">
              <w:t>Hardware Knowledge</w:t>
            </w:r>
          </w:p>
        </w:tc>
        <w:tc>
          <w:tcPr>
            <w:tcW w:w="4904" w:type="dxa"/>
          </w:tcPr>
          <w:p w:rsidR="00CF0065" w:rsidRPr="00034556" w:rsidRDefault="00CF0065" w:rsidP="005D7D1D">
            <w:pPr>
              <w:pStyle w:val="TableTextLvl3"/>
              <w:rPr>
                <w:shd w:val="clear" w:color="auto" w:fill="FFFFFF"/>
              </w:rPr>
            </w:pPr>
            <w:r w:rsidRPr="009F71E3">
              <w:rPr>
                <w:shd w:val="clear" w:color="auto" w:fill="FFFFFF"/>
              </w:rPr>
              <w:t>Multimedia computers, peripheral computer equipment</w:t>
            </w:r>
          </w:p>
        </w:tc>
      </w:tr>
      <w:tr w:rsidR="00CF0065" w:rsidRPr="00357D16" w:rsidTr="005D7D1D">
        <w:tc>
          <w:tcPr>
            <w:tcW w:w="1308" w:type="dxa"/>
            <w:vMerge/>
          </w:tcPr>
          <w:p w:rsidR="00CF0065" w:rsidRPr="00357D16" w:rsidRDefault="00CF0065" w:rsidP="005D7D1D">
            <w:pPr>
              <w:pStyle w:val="TableTextLvl1"/>
            </w:pPr>
          </w:p>
        </w:tc>
        <w:tc>
          <w:tcPr>
            <w:tcW w:w="3144" w:type="dxa"/>
          </w:tcPr>
          <w:p w:rsidR="00CF0065" w:rsidRPr="009F71E3" w:rsidRDefault="00CF0065" w:rsidP="005D7D1D">
            <w:pPr>
              <w:pStyle w:val="TableTextLvl2"/>
            </w:pPr>
            <w:r w:rsidRPr="008A5557">
              <w:t>Environments</w:t>
            </w:r>
          </w:p>
        </w:tc>
        <w:tc>
          <w:tcPr>
            <w:tcW w:w="4904" w:type="dxa"/>
          </w:tcPr>
          <w:p w:rsidR="00CF0065" w:rsidRPr="00F92CB7" w:rsidRDefault="00CF0065" w:rsidP="00F30615">
            <w:pPr>
              <w:pStyle w:val="TableTextLvl3"/>
              <w:rPr>
                <w:shd w:val="clear" w:color="auto" w:fill="FFFFFF"/>
              </w:rPr>
            </w:pPr>
            <w:r w:rsidRPr="00FE0B04">
              <w:rPr>
                <w:shd w:val="clear" w:color="auto" w:fill="FFFFFF"/>
              </w:rPr>
              <w:t>MS SQL, DevTest</w:t>
            </w:r>
          </w:p>
        </w:tc>
      </w:tr>
      <w:tr w:rsidR="00CF0065" w:rsidRPr="00357D16" w:rsidTr="005D7D1D">
        <w:tc>
          <w:tcPr>
            <w:tcW w:w="1308" w:type="dxa"/>
          </w:tcPr>
          <w:p w:rsidR="00CF0065" w:rsidRPr="00357D16" w:rsidRDefault="00CF0065" w:rsidP="005D7D1D">
            <w:pPr>
              <w:pStyle w:val="TableTextLvl1"/>
            </w:pPr>
            <w:r>
              <w:t>QC</w:t>
            </w:r>
          </w:p>
        </w:tc>
        <w:tc>
          <w:tcPr>
            <w:tcW w:w="3144" w:type="dxa"/>
          </w:tcPr>
          <w:p w:rsidR="00CF0065" w:rsidRPr="008A5557" w:rsidRDefault="00CF0065" w:rsidP="005D7D1D">
            <w:pPr>
              <w:pStyle w:val="TableTextLvl2"/>
            </w:pPr>
            <w:r w:rsidRPr="00CA3EE8">
              <w:t>Tools</w:t>
            </w:r>
          </w:p>
        </w:tc>
        <w:tc>
          <w:tcPr>
            <w:tcW w:w="4904" w:type="dxa"/>
          </w:tcPr>
          <w:p w:rsidR="00CF0065" w:rsidRDefault="00CF0065" w:rsidP="00F30615">
            <w:pPr>
              <w:pStyle w:val="TableTextLvl3"/>
              <w:rPr>
                <w:shd w:val="clear" w:color="auto" w:fill="FFFFFF"/>
              </w:rPr>
            </w:pPr>
            <w:r w:rsidRPr="00C72518">
              <w:rPr>
                <w:shd w:val="clear" w:color="auto" w:fill="FFFFFF"/>
              </w:rPr>
              <w:t>Selenium</w:t>
            </w:r>
            <w:r>
              <w:rPr>
                <w:shd w:val="clear" w:color="auto" w:fill="FFFFFF"/>
              </w:rPr>
              <w:t xml:space="preserve"> (RC/WD</w:t>
            </w:r>
            <w:r w:rsidR="00F30615">
              <w:rPr>
                <w:shd w:val="clear" w:color="auto" w:fill="FFFFFF"/>
              </w:rPr>
              <w:t>), Sikuli</w:t>
            </w:r>
          </w:p>
          <w:p w:rsidR="00F30615" w:rsidRPr="00100F75" w:rsidRDefault="00F30615" w:rsidP="00F30615">
            <w:pPr>
              <w:pStyle w:val="TableTextLvl3"/>
              <w:rPr>
                <w:lang w:val="uk-UA"/>
              </w:rPr>
            </w:pPr>
            <w:commentRangeStart w:id="2"/>
            <w:r>
              <w:rPr>
                <w:shd w:val="clear" w:color="auto" w:fill="FFFFFF"/>
              </w:rPr>
              <w:t>JIRA, Bugzilla</w:t>
            </w:r>
            <w:commentRangeEnd w:id="2"/>
            <w:r>
              <w:rPr>
                <w:rStyle w:val="CommentReference"/>
                <w:rFonts w:asciiTheme="minorHAnsi" w:eastAsiaTheme="minorHAnsi" w:hAnsiTheme="minorHAnsi" w:cstheme="minorBidi"/>
                <w:lang w:val="uk-UA" w:eastAsia="en-US"/>
              </w:rPr>
              <w:commentReference w:id="2"/>
            </w:r>
          </w:p>
        </w:tc>
      </w:tr>
    </w:tbl>
    <w:p w:rsidR="00234E9D" w:rsidRPr="00E62148" w:rsidRDefault="00234E9D" w:rsidP="00E62148">
      <w:pPr>
        <w:pStyle w:val="Heading1"/>
      </w:pPr>
      <w:r w:rsidRPr="00E62148">
        <w:t>INDUSTRIES</w:t>
      </w:r>
    </w:p>
    <w:p w:rsidR="00C625CC" w:rsidRPr="000D202D" w:rsidRDefault="00F30615" w:rsidP="000D202D">
      <w:pPr>
        <w:pStyle w:val="Body"/>
      </w:pPr>
      <w:r>
        <w:t>T</w:t>
      </w:r>
      <w:r w:rsidR="00C625CC" w:rsidRPr="000D202D">
        <w:t xml:space="preserve">echnology, </w:t>
      </w:r>
      <w:r w:rsidR="00680134">
        <w:t>PC security software</w:t>
      </w:r>
      <w:r w:rsidR="00C625CC" w:rsidRPr="000D202D">
        <w:t>.</w:t>
      </w:r>
    </w:p>
    <w:p w:rsidR="00DE0599" w:rsidRPr="00F92273" w:rsidRDefault="00DE0599" w:rsidP="00FA4609">
      <w:pPr>
        <w:pStyle w:val="Heading1"/>
      </w:pPr>
      <w:r w:rsidRPr="00F92273">
        <w:t>EXPERIENCE</w:t>
      </w:r>
    </w:p>
    <w:p w:rsidR="00DE0599" w:rsidRPr="002D3CA0" w:rsidRDefault="00DE0599" w:rsidP="002D3CA0">
      <w:pPr>
        <w:pStyle w:val="NameofCompany"/>
      </w:pPr>
      <w:r w:rsidRPr="002D3CA0">
        <w:t>ELEKS Ltd., Lviv, Ukraine</w:t>
      </w:r>
    </w:p>
    <w:tbl>
      <w:tblPr>
        <w:tblStyle w:val="TableGrid"/>
        <w:tblW w:w="9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7498"/>
      </w:tblGrid>
      <w:tr w:rsidR="00DE0599" w:rsidRPr="00A5587C" w:rsidTr="00FA4609">
        <w:trPr>
          <w:trHeight w:val="438"/>
        </w:trPr>
        <w:tc>
          <w:tcPr>
            <w:tcW w:w="2089" w:type="dxa"/>
          </w:tcPr>
          <w:p w:rsidR="00DE0599" w:rsidRPr="009D774D" w:rsidRDefault="005348C7" w:rsidP="005348C7">
            <w:pPr>
              <w:pStyle w:val="PeriodandPosition"/>
            </w:pPr>
            <w:r>
              <w:t>5</w:t>
            </w:r>
            <w:r w:rsidR="009F7CFF" w:rsidRPr="009D774D">
              <w:t>/</w:t>
            </w:r>
            <w:r>
              <w:t>2014</w:t>
            </w:r>
            <w:r w:rsidR="009F7CFF" w:rsidRPr="009D774D">
              <w:t>–</w:t>
            </w:r>
            <w:r>
              <w:t>present</w:t>
            </w:r>
          </w:p>
        </w:tc>
        <w:tc>
          <w:tcPr>
            <w:tcW w:w="7498" w:type="dxa"/>
          </w:tcPr>
          <w:p w:rsidR="00DE0599" w:rsidRPr="009D774D" w:rsidRDefault="00FF5E32" w:rsidP="009D774D">
            <w:pPr>
              <w:pStyle w:val="PeriodandPosition"/>
            </w:pPr>
            <w:r>
              <w:t>QC Engineer</w:t>
            </w:r>
          </w:p>
        </w:tc>
      </w:tr>
    </w:tbl>
    <w:p w:rsidR="00DE0599" w:rsidRPr="0082251E" w:rsidRDefault="00A92D95" w:rsidP="00FA4609">
      <w:pPr>
        <w:pStyle w:val="Body"/>
      </w:pPr>
      <w:r>
        <w:t>The task of this project was to ensure the quality of customer’s password manager designed as an add-on for Google Chrome browser.</w:t>
      </w:r>
    </w:p>
    <w:p w:rsidR="00DE0599" w:rsidRPr="00B03032" w:rsidRDefault="00CB4A7D" w:rsidP="00B03032">
      <w:pPr>
        <w:pStyle w:val="BulletedList1"/>
      </w:pPr>
      <w:r>
        <w:t>Analyzed project requirements.</w:t>
      </w:r>
    </w:p>
    <w:p w:rsidR="00B03032" w:rsidRDefault="00CB4A7D" w:rsidP="00B03032">
      <w:pPr>
        <w:pStyle w:val="BulletedList1"/>
      </w:pPr>
      <w:r>
        <w:t>Developed and executed test cases.</w:t>
      </w:r>
    </w:p>
    <w:p w:rsidR="00CB4A7D" w:rsidRDefault="00B97604" w:rsidP="00CB4A7D">
      <w:pPr>
        <w:pStyle w:val="BulletedList1"/>
      </w:pPr>
      <w:r>
        <w:t>Used Sikuli to carry out automated testing.</w:t>
      </w:r>
    </w:p>
    <w:p w:rsidR="009953A8" w:rsidRDefault="009953A8" w:rsidP="009953A8">
      <w:pPr>
        <w:pStyle w:val="BulletedList1"/>
      </w:pPr>
      <w:r>
        <w:t>Prepared test reports.</w:t>
      </w:r>
    </w:p>
    <w:p w:rsidR="009953A8" w:rsidRDefault="009953A8" w:rsidP="009953A8">
      <w:pPr>
        <w:pStyle w:val="BulletedList1"/>
      </w:pPr>
      <w:r>
        <w:t>Managed a team of 6 quality control engineers.</w:t>
      </w:r>
    </w:p>
    <w:p w:rsidR="009953A8" w:rsidRPr="009953A8" w:rsidRDefault="009953A8" w:rsidP="009953A8">
      <w:pPr>
        <w:pStyle w:val="BulletedList1"/>
      </w:pPr>
      <w:r>
        <w:t>Communicated with the client.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DE0599" w:rsidRPr="006C0465" w:rsidTr="002A2C58">
        <w:tc>
          <w:tcPr>
            <w:tcW w:w="2093" w:type="dxa"/>
          </w:tcPr>
          <w:p w:rsidR="00DE0599" w:rsidRPr="00A5587C" w:rsidRDefault="005348C7" w:rsidP="005348C7">
            <w:pPr>
              <w:pStyle w:val="NameofCompany"/>
              <w:rPr>
                <w:lang w:eastAsia="en-US"/>
              </w:rPr>
            </w:pPr>
            <w:r>
              <w:rPr>
                <w:lang w:eastAsia="en-US"/>
              </w:rPr>
              <w:t>8</w:t>
            </w:r>
            <w:r w:rsidR="009F7CFF" w:rsidRPr="00A5587C">
              <w:rPr>
                <w:lang w:eastAsia="en-US"/>
              </w:rPr>
              <w:t>/</w:t>
            </w:r>
            <w:r>
              <w:rPr>
                <w:lang w:eastAsia="en-US"/>
              </w:rPr>
              <w:t>2013</w:t>
            </w:r>
            <w:r w:rsidR="009F7CFF" w:rsidRPr="00A5587C">
              <w:rPr>
                <w:lang w:eastAsia="en-US"/>
              </w:rPr>
              <w:t>–</w:t>
            </w:r>
            <w:r>
              <w:rPr>
                <w:lang w:eastAsia="en-US"/>
              </w:rPr>
              <w:t>present</w:t>
            </w:r>
          </w:p>
        </w:tc>
        <w:tc>
          <w:tcPr>
            <w:tcW w:w="7513" w:type="dxa"/>
          </w:tcPr>
          <w:p w:rsidR="00DE0599" w:rsidRPr="00A5587C" w:rsidRDefault="00FF5E32" w:rsidP="002D3CA0">
            <w:pPr>
              <w:pStyle w:val="NameofCompany"/>
              <w:rPr>
                <w:lang w:eastAsia="en-US"/>
              </w:rPr>
            </w:pPr>
            <w:r>
              <w:t>QC Engineer</w:t>
            </w:r>
          </w:p>
        </w:tc>
      </w:tr>
    </w:tbl>
    <w:p w:rsidR="00740570" w:rsidRPr="00884F13" w:rsidRDefault="00740570" w:rsidP="00FA4609">
      <w:pPr>
        <w:pStyle w:val="Body"/>
        <w:rPr>
          <w:lang w:val="en-US"/>
        </w:rPr>
      </w:pPr>
      <w:r>
        <w:rPr>
          <w:lang w:val="en-US"/>
        </w:rPr>
        <w:t xml:space="preserve">The aim of this project was to </w:t>
      </w:r>
      <w:r w:rsidR="00884F13">
        <w:rPr>
          <w:lang w:val="en-US"/>
        </w:rPr>
        <w:t xml:space="preserve">carry out testing of a cross-browser add-on for managing privacy settings in social networks. The add-on was designed </w:t>
      </w:r>
      <w:r w:rsidR="0015256F">
        <w:rPr>
          <w:lang w:val="en-US"/>
        </w:rPr>
        <w:t>for a range of devices—PCs, tablets, and mobile phones.</w:t>
      </w:r>
    </w:p>
    <w:p w:rsidR="00DE0599" w:rsidRDefault="0012072F" w:rsidP="000D202D">
      <w:pPr>
        <w:pStyle w:val="BulletedList1"/>
      </w:pPr>
      <w:r>
        <w:t>Developed test cases</w:t>
      </w:r>
      <w:r w:rsidR="00DE0599">
        <w:t>.</w:t>
      </w:r>
    </w:p>
    <w:p w:rsidR="0012072F" w:rsidRDefault="0012072F" w:rsidP="0012072F">
      <w:pPr>
        <w:pStyle w:val="BulletedList1"/>
      </w:pPr>
      <w:r>
        <w:t>Carried out automated testing using Sikuli.</w:t>
      </w:r>
    </w:p>
    <w:p w:rsidR="0012072F" w:rsidRDefault="0076498B" w:rsidP="0012072F">
      <w:pPr>
        <w:pStyle w:val="BulletedList1"/>
      </w:pPr>
      <w:r>
        <w:t xml:space="preserve">Delivered </w:t>
      </w:r>
      <w:r w:rsidR="006279A7">
        <w:t>test</w:t>
      </w:r>
      <w:r>
        <w:t xml:space="preserve"> reports.</w:t>
      </w:r>
    </w:p>
    <w:p w:rsidR="0076498B" w:rsidRDefault="0076498B" w:rsidP="0076498B">
      <w:pPr>
        <w:pStyle w:val="BulletedList1"/>
      </w:pPr>
      <w:r>
        <w:t>Communicated with the customer.</w:t>
      </w:r>
    </w:p>
    <w:p w:rsidR="0076498B" w:rsidRDefault="0076498B" w:rsidP="0076498B">
      <w:pPr>
        <w:pStyle w:val="BulletedList1"/>
      </w:pPr>
      <w:r>
        <w:t xml:space="preserve">Managed a team of </w:t>
      </w:r>
      <w:r w:rsidR="00CB4A7D">
        <w:t>5 quality control engineers</w:t>
      </w:r>
      <w:r>
        <w:t>.</w:t>
      </w:r>
    </w:p>
    <w:p w:rsidR="00A359C3" w:rsidRPr="009C34DA" w:rsidRDefault="00A359C3" w:rsidP="00A359C3">
      <w:pPr>
        <w:pStyle w:val="BulletedList1"/>
      </w:pPr>
      <w:r w:rsidRPr="009C34DA">
        <w:t xml:space="preserve">Tested </w:t>
      </w:r>
      <w:r>
        <w:t>the application for</w:t>
      </w:r>
      <w:r w:rsidRPr="009C34DA">
        <w:t xml:space="preserve"> Android and iOS platforms.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DE0599" w:rsidRPr="006C0465" w:rsidTr="002A2C58">
        <w:tc>
          <w:tcPr>
            <w:tcW w:w="2093" w:type="dxa"/>
          </w:tcPr>
          <w:p w:rsidR="00DE0599" w:rsidRPr="00A5587C" w:rsidRDefault="005348C7" w:rsidP="005348C7">
            <w:pPr>
              <w:pStyle w:val="PeriodandPosition"/>
            </w:pPr>
            <w:r>
              <w:t>4</w:t>
            </w:r>
            <w:r w:rsidR="00A3197F" w:rsidRPr="00A5587C">
              <w:t>/</w:t>
            </w:r>
            <w:r w:rsidR="00A835BE">
              <w:t>2013</w:t>
            </w:r>
            <w:r w:rsidR="009F7CFF" w:rsidRPr="00A5587C">
              <w:t>–</w:t>
            </w:r>
            <w:r>
              <w:t>7</w:t>
            </w:r>
            <w:r w:rsidR="00DE0599" w:rsidRPr="00A5587C">
              <w:t>/</w:t>
            </w:r>
            <w:r w:rsidR="00A835BE">
              <w:t>2013</w:t>
            </w:r>
          </w:p>
        </w:tc>
        <w:tc>
          <w:tcPr>
            <w:tcW w:w="7513" w:type="dxa"/>
          </w:tcPr>
          <w:p w:rsidR="00DE0599" w:rsidRPr="00A5587C" w:rsidRDefault="00FF5E32" w:rsidP="003E00AA">
            <w:pPr>
              <w:pStyle w:val="PeriodandPosition"/>
            </w:pPr>
            <w:r>
              <w:t>QC Engineer</w:t>
            </w:r>
          </w:p>
        </w:tc>
      </w:tr>
    </w:tbl>
    <w:p w:rsidR="00722B1D" w:rsidRDefault="00722B1D" w:rsidP="00A835BE">
      <w:pPr>
        <w:pStyle w:val="Body"/>
      </w:pPr>
      <w:r>
        <w:lastRenderedPageBreak/>
        <w:t xml:space="preserve">The project objective was to provide testing for the customer’s security-oriented </w:t>
      </w:r>
      <w:r w:rsidR="00EE4466">
        <w:t>browser plug-in</w:t>
      </w:r>
      <w:r>
        <w:t xml:space="preserve">. The </w:t>
      </w:r>
      <w:r w:rsidR="00EE4466">
        <w:t>plug-in</w:t>
      </w:r>
      <w:r>
        <w:t xml:space="preserve"> was designed to protect users from infected websites</w:t>
      </w:r>
      <w:r w:rsidR="00EE4466">
        <w:t xml:space="preserve"> and </w:t>
      </w:r>
      <w:r>
        <w:t xml:space="preserve">provide </w:t>
      </w:r>
      <w:r w:rsidR="00EE4466">
        <w:t>them</w:t>
      </w:r>
      <w:r>
        <w:t xml:space="preserve"> with information about security level of websites</w:t>
      </w:r>
      <w:r w:rsidR="00EE4466">
        <w:t xml:space="preserve">. It also featured a secure search engine and a utility for cleaning browser history and cookies. The plug-in was intended for </w:t>
      </w:r>
      <w:r w:rsidR="00EE4466" w:rsidRPr="00A835BE">
        <w:t>Internet Explorer, Google Chrome, and Mozilla Firefox browsers.</w:t>
      </w:r>
    </w:p>
    <w:p w:rsidR="00A835BE" w:rsidRPr="00EE4466" w:rsidRDefault="00A835BE" w:rsidP="00A835BE">
      <w:pPr>
        <w:pStyle w:val="BulletedList1"/>
      </w:pPr>
      <w:r w:rsidRPr="00EE4466">
        <w:t xml:space="preserve">Carried out </w:t>
      </w:r>
      <w:r w:rsidR="007147C7">
        <w:t>manual testing.</w:t>
      </w:r>
    </w:p>
    <w:p w:rsidR="000E6B9C" w:rsidRPr="000E6B9C" w:rsidRDefault="000E6B9C" w:rsidP="00A835BE">
      <w:pPr>
        <w:pStyle w:val="BulletedList1"/>
        <w:rPr>
          <w:lang w:val="uk-UA"/>
        </w:rPr>
      </w:pPr>
      <w:r>
        <w:t>Reported bugs to bug-tracking systems.</w:t>
      </w:r>
    </w:p>
    <w:p w:rsidR="00BF2331" w:rsidRPr="00BF2331" w:rsidRDefault="00BF2331" w:rsidP="00A835BE">
      <w:pPr>
        <w:pStyle w:val="BulletedList1"/>
        <w:rPr>
          <w:lang w:val="uk-UA"/>
        </w:rPr>
      </w:pPr>
      <w:r>
        <w:t>Conducted smoke testing.</w:t>
      </w:r>
    </w:p>
    <w:p w:rsidR="00A835BE" w:rsidRDefault="00BF2331" w:rsidP="00A835BE">
      <w:pPr>
        <w:pStyle w:val="BulletedList1"/>
      </w:pPr>
      <w:r>
        <w:t>Performed regression testing.</w:t>
      </w:r>
    </w:p>
    <w:p w:rsidR="002406B7" w:rsidRPr="002406B7" w:rsidRDefault="002406B7" w:rsidP="002406B7">
      <w:pPr>
        <w:pStyle w:val="BulletedList1"/>
      </w:pPr>
      <w:r>
        <w:t>Provided ad hoc testing.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680134" w:rsidRPr="006C0465" w:rsidTr="005D7D1D">
        <w:tc>
          <w:tcPr>
            <w:tcW w:w="2093" w:type="dxa"/>
          </w:tcPr>
          <w:p w:rsidR="00680134" w:rsidRPr="00A5587C" w:rsidRDefault="00A835BE" w:rsidP="00A835BE">
            <w:pPr>
              <w:pStyle w:val="PeriodandPosition"/>
            </w:pPr>
            <w:r>
              <w:t>10</w:t>
            </w:r>
            <w:r w:rsidR="00680134" w:rsidRPr="00A5587C">
              <w:t>/</w:t>
            </w:r>
            <w:r>
              <w:t>2012</w:t>
            </w:r>
            <w:r w:rsidR="00680134" w:rsidRPr="00A5587C">
              <w:t>–</w:t>
            </w:r>
            <w:r>
              <w:t>4</w:t>
            </w:r>
            <w:r w:rsidR="00680134" w:rsidRPr="00A5587C">
              <w:t>/</w:t>
            </w:r>
            <w:r>
              <w:t>2013</w:t>
            </w:r>
          </w:p>
        </w:tc>
        <w:tc>
          <w:tcPr>
            <w:tcW w:w="7513" w:type="dxa"/>
          </w:tcPr>
          <w:p w:rsidR="00680134" w:rsidRPr="00A5587C" w:rsidRDefault="00CF22FD" w:rsidP="005D7D1D">
            <w:pPr>
              <w:pStyle w:val="PeriodandPosition"/>
            </w:pPr>
            <w:r>
              <w:t>QC Engineer</w:t>
            </w:r>
          </w:p>
        </w:tc>
      </w:tr>
    </w:tbl>
    <w:p w:rsidR="00821730" w:rsidRPr="00A835BE" w:rsidRDefault="00821730" w:rsidP="00680134">
      <w:pPr>
        <w:pStyle w:val="Body"/>
      </w:pPr>
      <w:r w:rsidRPr="00A835BE">
        <w:t>ELEKS was approached b</w:t>
      </w:r>
      <w:r w:rsidR="00665DFB" w:rsidRPr="00A835BE">
        <w:t xml:space="preserve">y the customer with the task of providing </w:t>
      </w:r>
      <w:commentRangeStart w:id="3"/>
      <w:r w:rsidR="00740570">
        <w:t>quality assurance services</w:t>
      </w:r>
      <w:r w:rsidR="00665DFB" w:rsidRPr="00A835BE">
        <w:t xml:space="preserve"> </w:t>
      </w:r>
      <w:commentRangeEnd w:id="3"/>
      <w:r w:rsidR="00740570">
        <w:rPr>
          <w:rStyle w:val="CommentReference"/>
          <w:rFonts w:asciiTheme="minorHAnsi" w:eastAsiaTheme="minorHAnsi" w:hAnsiTheme="minorHAnsi" w:cstheme="minorBidi"/>
          <w:lang w:val="uk-UA"/>
        </w:rPr>
        <w:commentReference w:id="3"/>
      </w:r>
      <w:r w:rsidR="00A835BE">
        <w:t>for</w:t>
      </w:r>
      <w:r w:rsidR="00665DFB" w:rsidRPr="00A835BE">
        <w:t xml:space="preserve"> </w:t>
      </w:r>
      <w:r w:rsidR="00A835BE" w:rsidRPr="00A835BE">
        <w:t xml:space="preserve">the desktop and mobile versions of </w:t>
      </w:r>
      <w:r w:rsidR="00665DFB" w:rsidRPr="00A835BE">
        <w:t xml:space="preserve">an antivirus program designed </w:t>
      </w:r>
      <w:r w:rsidR="00A835BE" w:rsidRPr="00A835BE">
        <w:t>to ensure online security, detect and delete malware, and prevent system from being i</w:t>
      </w:r>
      <w:r w:rsidR="00A835BE">
        <w:t>nfected.</w:t>
      </w:r>
    </w:p>
    <w:p w:rsidR="00680134" w:rsidRDefault="00CF22FD" w:rsidP="00680134">
      <w:pPr>
        <w:pStyle w:val="BulletedList1"/>
      </w:pPr>
      <w:r>
        <w:t>Carried out bug tracking.</w:t>
      </w:r>
    </w:p>
    <w:p w:rsidR="00CF22FD" w:rsidRDefault="00CF22FD" w:rsidP="00CF22FD">
      <w:pPr>
        <w:pStyle w:val="BulletedList1"/>
        <w:rPr>
          <w:lang w:val="uk-UA"/>
        </w:rPr>
      </w:pPr>
      <w:r>
        <w:t>Performed regression, smoke, and ad hoc testing.</w:t>
      </w:r>
    </w:p>
    <w:p w:rsidR="000652C4" w:rsidRPr="000652C4" w:rsidRDefault="000652C4" w:rsidP="000652C4">
      <w:pPr>
        <w:pStyle w:val="BulletedList1"/>
      </w:pPr>
      <w:r>
        <w:t>Conducted manual testing.</w:t>
      </w:r>
    </w:p>
    <w:p w:rsidR="000652C4" w:rsidRDefault="000652C4" w:rsidP="000652C4">
      <w:pPr>
        <w:pStyle w:val="BulletedList1"/>
      </w:pPr>
      <w:r>
        <w:t xml:space="preserve">Provided </w:t>
      </w:r>
      <w:commentRangeStart w:id="4"/>
      <w:r>
        <w:t>cross-browser testing</w:t>
      </w:r>
      <w:commentRangeEnd w:id="4"/>
      <w:r>
        <w:rPr>
          <w:rStyle w:val="CommentReference"/>
          <w:rFonts w:asciiTheme="minorHAnsi" w:eastAsiaTheme="minorHAnsi" w:hAnsiTheme="minorHAnsi" w:cstheme="minorBidi"/>
          <w:lang w:val="uk-UA"/>
        </w:rPr>
        <w:commentReference w:id="4"/>
      </w:r>
      <w:r>
        <w:t>.</w:t>
      </w:r>
    </w:p>
    <w:p w:rsidR="007147C7" w:rsidRPr="007147C7" w:rsidRDefault="000E6B9C" w:rsidP="007147C7">
      <w:pPr>
        <w:pStyle w:val="BulletedList1"/>
      </w:pPr>
      <w:r>
        <w:t>Tested desktop and mobile versions of the product.</w:t>
      </w:r>
    </w:p>
    <w:p w:rsidR="00DE0599" w:rsidRPr="00E62148" w:rsidRDefault="00DE0599" w:rsidP="00E62148">
      <w:pPr>
        <w:pStyle w:val="Heading1"/>
      </w:pPr>
      <w:r w:rsidRPr="00E62148">
        <w:t>EDUCATION</w:t>
      </w:r>
    </w:p>
    <w:p w:rsidR="00DE0599" w:rsidRDefault="00DE0599" w:rsidP="000D202D">
      <w:pPr>
        <w:pStyle w:val="Body"/>
      </w:pPr>
      <w:r w:rsidRPr="000D202D">
        <w:t xml:space="preserve">BS </w:t>
      </w:r>
      <w:r w:rsidR="00CF22FD">
        <w:rPr>
          <w:lang w:val="en-US"/>
        </w:rPr>
        <w:t xml:space="preserve">in </w:t>
      </w:r>
      <w:r w:rsidR="00CF22FD">
        <w:t xml:space="preserve">Printing and Publishing, Institute of Computer Science and Information Technologies, </w:t>
      </w:r>
      <w:r w:rsidRPr="000D202D">
        <w:t xml:space="preserve">Lviv Polytechnic National University, Lviv, </w:t>
      </w:r>
      <w:commentRangeStart w:id="5"/>
      <w:r w:rsidR="00CF22FD">
        <w:t>2012</w:t>
      </w:r>
      <w:r w:rsidR="00A3197F" w:rsidRPr="000D202D">
        <w:t>.</w:t>
      </w:r>
      <w:commentRangeEnd w:id="5"/>
      <w:r w:rsidR="00CF22FD">
        <w:rPr>
          <w:rStyle w:val="CommentReference"/>
          <w:rFonts w:asciiTheme="minorHAnsi" w:eastAsiaTheme="minorHAnsi" w:hAnsiTheme="minorHAnsi" w:cstheme="minorBidi"/>
          <w:lang w:val="uk-UA"/>
        </w:rPr>
        <w:commentReference w:id="5"/>
      </w:r>
    </w:p>
    <w:p w:rsidR="0076498B" w:rsidRDefault="00FC2FBA" w:rsidP="0076498B">
      <w:pPr>
        <w:pStyle w:val="Heading1"/>
      </w:pPr>
      <w:r>
        <w:t>CERTIFICATIONS</w:t>
      </w:r>
    </w:p>
    <w:p w:rsidR="0076498B" w:rsidRPr="0076498B" w:rsidRDefault="0076498B" w:rsidP="0076498B">
      <w:pPr>
        <w:pStyle w:val="BulletedList1"/>
        <w:rPr>
          <w:szCs w:val="20"/>
        </w:rPr>
      </w:pPr>
      <w:r w:rsidRPr="0076498B">
        <w:rPr>
          <w:szCs w:val="20"/>
        </w:rPr>
        <w:t>ISTQB—</w:t>
      </w:r>
      <w:commentRangeStart w:id="6"/>
      <w:r w:rsidRPr="00792FB0">
        <w:rPr>
          <w:szCs w:val="20"/>
          <w:highlight w:val="yellow"/>
        </w:rPr>
        <w:t>Certified Tester Foundation Level</w:t>
      </w:r>
      <w:r w:rsidRPr="0076498B">
        <w:rPr>
          <w:szCs w:val="20"/>
        </w:rPr>
        <w:t xml:space="preserve"> </w:t>
      </w:r>
      <w:commentRangeEnd w:id="6"/>
      <w:r w:rsidR="00792FB0">
        <w:rPr>
          <w:rStyle w:val="CommentReference"/>
          <w:rFonts w:asciiTheme="minorHAnsi" w:eastAsiaTheme="minorHAnsi" w:hAnsiTheme="minorHAnsi" w:cstheme="minorBidi"/>
          <w:lang w:val="uk-UA"/>
        </w:rPr>
        <w:commentReference w:id="6"/>
      </w:r>
      <w:r w:rsidRPr="0076498B">
        <w:rPr>
          <w:szCs w:val="20"/>
        </w:rPr>
        <w:t>(CTFL), 201</w:t>
      </w:r>
      <w:r w:rsidR="00792FB0">
        <w:rPr>
          <w:szCs w:val="20"/>
        </w:rPr>
        <w:t>4</w:t>
      </w:r>
    </w:p>
    <w:p w:rsidR="00DE0599" w:rsidRDefault="00DE0599" w:rsidP="00FA4609">
      <w:pPr>
        <w:pStyle w:val="Heading1"/>
        <w:rPr>
          <w:lang w:val="en-US"/>
        </w:rPr>
      </w:pPr>
      <w:r w:rsidRPr="00F92273">
        <w:rPr>
          <w:lang w:val="en-US"/>
        </w:rPr>
        <w:t>LANGUAGES</w:t>
      </w:r>
    </w:p>
    <w:p w:rsidR="007C0AB3" w:rsidRPr="000D202D" w:rsidRDefault="00680134" w:rsidP="000D202D">
      <w:pPr>
        <w:pStyle w:val="BulletedList1"/>
      </w:pPr>
      <w:r>
        <w:rPr>
          <w:szCs w:val="20"/>
        </w:rPr>
        <w:t>English</w:t>
      </w:r>
      <w:r w:rsidR="001862F4" w:rsidRPr="000D202D">
        <w:rPr>
          <w:szCs w:val="20"/>
        </w:rPr>
        <w:t>—</w:t>
      </w:r>
      <w:r w:rsidR="003E00AA">
        <w:t>upper-</w:t>
      </w:r>
      <w:r w:rsidR="00C625CC" w:rsidRPr="000D202D">
        <w:t>intermediate</w:t>
      </w:r>
    </w:p>
    <w:p w:rsidR="007C0AB3" w:rsidRPr="000D202D" w:rsidRDefault="00680134" w:rsidP="000D202D">
      <w:pPr>
        <w:pStyle w:val="BulletedList1"/>
      </w:pPr>
      <w:r>
        <w:rPr>
          <w:szCs w:val="20"/>
        </w:rPr>
        <w:t>Russian</w:t>
      </w:r>
      <w:r w:rsidR="001862F4" w:rsidRPr="000D202D">
        <w:rPr>
          <w:szCs w:val="20"/>
        </w:rPr>
        <w:t>—</w:t>
      </w:r>
      <w:r w:rsidR="001862F4" w:rsidRPr="000D202D">
        <w:t>advanced</w:t>
      </w:r>
    </w:p>
    <w:p w:rsidR="00311A6E" w:rsidRPr="000D202D" w:rsidRDefault="00680134" w:rsidP="000D202D">
      <w:pPr>
        <w:pStyle w:val="BulletedList1"/>
        <w:rPr>
          <w:szCs w:val="24"/>
        </w:rPr>
      </w:pPr>
      <w:r>
        <w:rPr>
          <w:szCs w:val="20"/>
        </w:rPr>
        <w:t>Ukrainian</w:t>
      </w:r>
      <w:r w:rsidR="001862F4" w:rsidRPr="000D202D">
        <w:rPr>
          <w:szCs w:val="20"/>
        </w:rPr>
        <w:t>—</w:t>
      </w:r>
      <w:r>
        <w:t>native</w:t>
      </w:r>
    </w:p>
    <w:sectPr w:rsidR="00311A6E" w:rsidRPr="000D202D" w:rsidSect="00C92BB9">
      <w:headerReference w:type="default" r:id="rId9"/>
      <w:footerReference w:type="default" r:id="rId10"/>
      <w:pgSz w:w="11906" w:h="16838"/>
      <w:pgMar w:top="104" w:right="850" w:bottom="1134" w:left="1701" w:header="0" w:footer="73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iryna.sushko" w:date="2014-07-14T12:33:00Z" w:initials="i">
    <w:p w:rsidR="00B21304" w:rsidRPr="00B21304" w:rsidRDefault="00B21304">
      <w:pPr>
        <w:pStyle w:val="CommentText"/>
      </w:pPr>
      <w:r>
        <w:rPr>
          <w:rStyle w:val="CommentReference"/>
        </w:rPr>
        <w:annotationRef/>
      </w:r>
      <w:r>
        <w:t>QA чи QC??</w:t>
      </w:r>
    </w:p>
  </w:comment>
  <w:comment w:id="2" w:author="iryna.sushko" w:date="2014-07-14T14:04:00Z" w:initials="i">
    <w:p w:rsidR="00F30615" w:rsidRPr="00884F13" w:rsidRDefault="00F3061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t>Можна ще ці дописати</w:t>
      </w:r>
      <w:r w:rsidR="00884F13">
        <w:rPr>
          <w:lang w:val="ru-RU"/>
        </w:rPr>
        <w:t>?</w:t>
      </w:r>
    </w:p>
  </w:comment>
  <w:comment w:id="3" w:author="iryna.sushko" w:date="2014-07-14T14:04:00Z" w:initials="i">
    <w:p w:rsidR="00740570" w:rsidRPr="00740570" w:rsidRDefault="0074057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Правильне формулювання? </w:t>
      </w:r>
      <w:r>
        <w:t xml:space="preserve">Чи написати </w:t>
      </w:r>
      <w:r w:rsidRPr="00740570">
        <w:rPr>
          <w:lang w:val="ru-RU"/>
        </w:rPr>
        <w:t>“</w:t>
      </w:r>
      <w:r>
        <w:t>quality</w:t>
      </w:r>
      <w:r w:rsidRPr="00740570">
        <w:rPr>
          <w:lang w:val="ru-RU"/>
        </w:rPr>
        <w:t xml:space="preserve"> </w:t>
      </w:r>
      <w:r>
        <w:t>control”</w:t>
      </w:r>
      <w:r>
        <w:rPr>
          <w:lang w:val="ru-RU"/>
        </w:rPr>
        <w:t>?</w:t>
      </w:r>
    </w:p>
  </w:comment>
  <w:comment w:id="4" w:author="iryna.sushko" w:date="2014-07-14T12:59:00Z" w:initials="i">
    <w:p w:rsidR="000652C4" w:rsidRPr="000652C4" w:rsidRDefault="000652C4">
      <w:pPr>
        <w:pStyle w:val="CommentText"/>
      </w:pPr>
      <w:r>
        <w:rPr>
          <w:rStyle w:val="CommentReference"/>
        </w:rPr>
        <w:annotationRef/>
      </w:r>
      <w:r>
        <w:t>Можна залишити цей пункт?</w:t>
      </w:r>
    </w:p>
  </w:comment>
  <w:comment w:id="5" w:author="iryna.sushko" w:date="2014-07-14T12:47:00Z" w:initials="i">
    <w:p w:rsidR="00CF22FD" w:rsidRDefault="00CF22FD">
      <w:pPr>
        <w:pStyle w:val="CommentText"/>
      </w:pPr>
      <w:r>
        <w:rPr>
          <w:rStyle w:val="CommentReference"/>
        </w:rPr>
        <w:annotationRef/>
      </w:r>
      <w:r>
        <w:t>Правильний рік вказано?</w:t>
      </w:r>
    </w:p>
  </w:comment>
  <w:comment w:id="6" w:author="iryna.sushko" w:date="2014-07-14T14:17:00Z" w:initials="i">
    <w:p w:rsidR="00792FB0" w:rsidRDefault="00792FB0">
      <w:pPr>
        <w:pStyle w:val="CommentText"/>
      </w:pPr>
      <w:r>
        <w:rPr>
          <w:rStyle w:val="CommentReference"/>
        </w:rPr>
        <w:annotationRef/>
      </w:r>
      <w:r>
        <w:t>В них на сайті йде 3 рівні сертифікації. Який саме в тебе?</w:t>
      </w:r>
    </w:p>
    <w:p w:rsidR="00792FB0" w:rsidRDefault="00792FB0">
      <w:pPr>
        <w:pStyle w:val="CommentText"/>
      </w:pPr>
      <w:r w:rsidRPr="00792FB0">
        <w:t>http://www.istqb.org/certification-path-root.html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B9E" w:rsidRDefault="002B4B9E">
      <w:pPr>
        <w:spacing w:after="0"/>
      </w:pPr>
      <w:r>
        <w:separator/>
      </w:r>
    </w:p>
  </w:endnote>
  <w:endnote w:type="continuationSeparator" w:id="0">
    <w:p w:rsidR="002B4B9E" w:rsidRDefault="002B4B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7"/>
      <w:gridCol w:w="2126"/>
      <w:gridCol w:w="1808"/>
    </w:tblGrid>
    <w:tr w:rsidR="006A4AA5" w:rsidRPr="006A4AA5" w:rsidTr="002D1A4B">
      <w:tc>
        <w:tcPr>
          <w:tcW w:w="5637" w:type="dxa"/>
        </w:tcPr>
        <w:p w:rsidR="006A4AA5" w:rsidRPr="006A4AA5" w:rsidRDefault="00EB002F" w:rsidP="005229D8">
          <w:pPr>
            <w:pStyle w:val="Footer"/>
            <w:pBdr>
              <w:top w:val="none" w:sz="0" w:space="0" w:color="auto"/>
            </w:pBdr>
            <w:jc w:val="right"/>
            <w:rPr>
              <w:rFonts w:asciiTheme="minorHAnsi" w:hAnsiTheme="minorHAnsi" w:cstheme="minorHAnsi"/>
            </w:rPr>
          </w:pPr>
          <w:r w:rsidRPr="006A4AA5">
            <w:rPr>
              <w:rFonts w:asciiTheme="minorHAnsi" w:hAnsiTheme="minorHAnsi" w:cstheme="minorHAnsi"/>
            </w:rPr>
            <w:t>7g Naukova St. Lviv 79060, Ukraine</w:t>
          </w:r>
        </w:p>
      </w:tc>
      <w:tc>
        <w:tcPr>
          <w:tcW w:w="2126" w:type="dxa"/>
        </w:tcPr>
        <w:p w:rsidR="006A4AA5" w:rsidRPr="006A4AA5" w:rsidRDefault="00EB002F" w:rsidP="005229D8">
          <w:pPr>
            <w:pStyle w:val="Footer"/>
            <w:pBdr>
              <w:top w:val="none" w:sz="0" w:space="0" w:color="auto"/>
            </w:pBdr>
            <w:jc w:val="right"/>
            <w:rPr>
              <w:rFonts w:asciiTheme="minorHAnsi" w:hAnsiTheme="minorHAnsi" w:cstheme="minorHAnsi"/>
            </w:rPr>
          </w:pPr>
          <w:r w:rsidRPr="006A4AA5">
            <w:rPr>
              <w:rFonts w:asciiTheme="minorHAnsi" w:hAnsiTheme="minorHAnsi" w:cstheme="minorHAnsi"/>
            </w:rPr>
            <w:t>phone: +38 032 297-1251</w:t>
          </w:r>
        </w:p>
      </w:tc>
      <w:tc>
        <w:tcPr>
          <w:tcW w:w="1808" w:type="dxa"/>
        </w:tcPr>
        <w:p w:rsidR="006A4AA5" w:rsidRPr="006A4AA5" w:rsidRDefault="00EB002F" w:rsidP="005229D8">
          <w:pPr>
            <w:pStyle w:val="Footer"/>
            <w:pBdr>
              <w:top w:val="none" w:sz="0" w:space="0" w:color="auto"/>
            </w:pBdr>
            <w:jc w:val="right"/>
            <w:rPr>
              <w:rFonts w:asciiTheme="minorHAnsi" w:hAnsiTheme="minorHAnsi" w:cstheme="minorHAnsi"/>
            </w:rPr>
          </w:pPr>
          <w:r w:rsidRPr="006A4AA5">
            <w:rPr>
              <w:rFonts w:asciiTheme="minorHAnsi" w:hAnsiTheme="minorHAnsi" w:cstheme="minorHAnsi"/>
            </w:rPr>
            <w:t>fax: +38 032 244-7002</w:t>
          </w:r>
        </w:p>
      </w:tc>
    </w:tr>
  </w:tbl>
  <w:p w:rsidR="00BD2640" w:rsidRPr="005229D8" w:rsidRDefault="00EB002F" w:rsidP="005229D8">
    <w:pPr>
      <w:pStyle w:val="Footer"/>
      <w:pBdr>
        <w:top w:val="none" w:sz="0" w:space="0" w:color="auto"/>
      </w:pBdr>
      <w:jc w:val="right"/>
    </w:pPr>
    <w:r>
      <w:br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B9E" w:rsidRDefault="002B4B9E">
      <w:pPr>
        <w:spacing w:after="0"/>
      </w:pPr>
      <w:r>
        <w:separator/>
      </w:r>
    </w:p>
  </w:footnote>
  <w:footnote w:type="continuationSeparator" w:id="0">
    <w:p w:rsidR="002B4B9E" w:rsidRDefault="002B4B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9D8" w:rsidRDefault="002B4B9E" w:rsidP="005229D8">
    <w:pPr>
      <w:rPr>
        <w:lang w:val="ru-RU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6"/>
    </w:tblGrid>
    <w:tr w:rsidR="003E38C8" w:rsidTr="00662E3C">
      <w:tc>
        <w:tcPr>
          <w:tcW w:w="4785" w:type="dxa"/>
        </w:tcPr>
        <w:p w:rsidR="003E38C8" w:rsidRPr="008345E7" w:rsidRDefault="00EB002F" w:rsidP="00662E3C">
          <w:pPr>
            <w:tabs>
              <w:tab w:val="left" w:pos="2100"/>
              <w:tab w:val="center" w:pos="4479"/>
            </w:tabs>
            <w:spacing w:after="100" w:afterAutospacing="1"/>
            <w:rPr>
              <w:rFonts w:asciiTheme="minorHAnsi" w:hAnsiTheme="minorHAnsi" w:cstheme="minorHAnsi"/>
            </w:rPr>
          </w:pPr>
          <w:r w:rsidRPr="008345E7">
            <w:rPr>
              <w:rFonts w:cstheme="minorHAnsi"/>
              <w:noProof/>
            </w:rPr>
            <w:drawing>
              <wp:inline distT="0" distB="0" distL="0" distR="0">
                <wp:extent cx="1028700" cy="333152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071" cy="349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6" w:type="dxa"/>
        </w:tcPr>
        <w:p w:rsidR="003E38C8" w:rsidRPr="001D71A2" w:rsidRDefault="002B4B9E" w:rsidP="00662E3C">
          <w:pPr>
            <w:spacing w:after="20"/>
            <w:jc w:val="right"/>
            <w:rPr>
              <w:rStyle w:val="Emphasis"/>
              <w:rFonts w:asciiTheme="minorHAnsi" w:hAnsiTheme="minorHAnsi" w:cstheme="minorHAnsi"/>
              <w:color w:val="7F7F7F" w:themeColor="text1" w:themeTint="80"/>
              <w:sz w:val="24"/>
              <w:szCs w:val="24"/>
              <w:lang w:val="ru-RU"/>
            </w:rPr>
          </w:pPr>
        </w:p>
        <w:p w:rsidR="003E38C8" w:rsidRDefault="00EB002F" w:rsidP="00662E3C">
          <w:pPr>
            <w:spacing w:after="20"/>
            <w:jc w:val="right"/>
            <w:rPr>
              <w:rStyle w:val="Emphasis"/>
              <w:rFonts w:asciiTheme="minorHAnsi" w:hAnsiTheme="minorHAnsi" w:cstheme="minorHAnsi"/>
              <w:color w:val="7F7F7F" w:themeColor="text1" w:themeTint="80"/>
              <w:sz w:val="24"/>
              <w:szCs w:val="24"/>
              <w:lang w:val="ru-RU"/>
            </w:rPr>
          </w:pPr>
          <w:r w:rsidRPr="00097623">
            <w:rPr>
              <w:rStyle w:val="Emphasis"/>
              <w:rFonts w:asciiTheme="minorHAnsi" w:hAnsiTheme="minorHAnsi" w:cstheme="minorHAnsi"/>
              <w:color w:val="7F7F7F" w:themeColor="text1" w:themeTint="80"/>
              <w:szCs w:val="24"/>
            </w:rPr>
            <w:t>www.eleks.com</w:t>
          </w:r>
        </w:p>
        <w:p w:rsidR="001D71A2" w:rsidRPr="001D71A2" w:rsidRDefault="002B4B9E" w:rsidP="00097623">
          <w:pPr>
            <w:spacing w:after="20"/>
            <w:jc w:val="right"/>
            <w:rPr>
              <w:rFonts w:asciiTheme="minorHAnsi" w:hAnsiTheme="minorHAnsi" w:cstheme="minorHAnsi"/>
              <w:color w:val="7F7F7F" w:themeColor="text1" w:themeTint="80"/>
              <w:sz w:val="16"/>
              <w:lang w:val="ru-RU"/>
            </w:rPr>
          </w:pPr>
        </w:p>
      </w:tc>
    </w:tr>
  </w:tbl>
  <w:p w:rsidR="008345E7" w:rsidRPr="007C0AB3" w:rsidRDefault="002B4B9E" w:rsidP="007C0AB3">
    <w:pPr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812C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73C2AEA"/>
    <w:multiLevelType w:val="hybridMultilevel"/>
    <w:tmpl w:val="3A9E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A7547"/>
    <w:multiLevelType w:val="multilevel"/>
    <w:tmpl w:val="D3EA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1C7397"/>
    <w:multiLevelType w:val="hybridMultilevel"/>
    <w:tmpl w:val="701A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04E6B"/>
    <w:multiLevelType w:val="hybridMultilevel"/>
    <w:tmpl w:val="4242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A6C9B"/>
    <w:multiLevelType w:val="hybridMultilevel"/>
    <w:tmpl w:val="777C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84775"/>
    <w:multiLevelType w:val="hybridMultilevel"/>
    <w:tmpl w:val="1ECA76B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5992300"/>
    <w:multiLevelType w:val="hybridMultilevel"/>
    <w:tmpl w:val="9FFE854A"/>
    <w:lvl w:ilvl="0" w:tplc="F502E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F7F56"/>
    <w:multiLevelType w:val="hybridMultilevel"/>
    <w:tmpl w:val="859C4864"/>
    <w:lvl w:ilvl="0" w:tplc="87985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61623"/>
    <w:multiLevelType w:val="hybridMultilevel"/>
    <w:tmpl w:val="71621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10568"/>
    <w:multiLevelType w:val="hybridMultilevel"/>
    <w:tmpl w:val="3C6A33E8"/>
    <w:lvl w:ilvl="0" w:tplc="F5E4C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65B60"/>
    <w:multiLevelType w:val="hybridMultilevel"/>
    <w:tmpl w:val="6E1A471C"/>
    <w:lvl w:ilvl="0" w:tplc="2E7246E2">
      <w:start w:val="1"/>
      <w:numFmt w:val="bullet"/>
      <w:pStyle w:val="Bulleted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50307"/>
    <w:multiLevelType w:val="multilevel"/>
    <w:tmpl w:val="AA5C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77B0D8F"/>
    <w:multiLevelType w:val="multilevel"/>
    <w:tmpl w:val="A890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2"/>
  </w:num>
  <w:num w:numId="7">
    <w:abstractNumId w:val="2"/>
  </w:num>
  <w:num w:numId="8">
    <w:abstractNumId w:val="13"/>
  </w:num>
  <w:num w:numId="9">
    <w:abstractNumId w:val="6"/>
  </w:num>
  <w:num w:numId="10">
    <w:abstractNumId w:val="10"/>
  </w:num>
  <w:num w:numId="11">
    <w:abstractNumId w:val="8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8"/>
  </w:num>
  <w:num w:numId="21">
    <w:abstractNumId w:val="9"/>
  </w:num>
  <w:num w:numId="22">
    <w:abstractNumId w:val="1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0E"/>
    <w:rsid w:val="00057AFE"/>
    <w:rsid w:val="000652C4"/>
    <w:rsid w:val="00084234"/>
    <w:rsid w:val="0009146F"/>
    <w:rsid w:val="00097623"/>
    <w:rsid w:val="000D202D"/>
    <w:rsid w:val="000E6B9C"/>
    <w:rsid w:val="0011048E"/>
    <w:rsid w:val="0012072F"/>
    <w:rsid w:val="00151959"/>
    <w:rsid w:val="0015256F"/>
    <w:rsid w:val="00162E4A"/>
    <w:rsid w:val="001862F4"/>
    <w:rsid w:val="001E5B8D"/>
    <w:rsid w:val="002171A1"/>
    <w:rsid w:val="00231936"/>
    <w:rsid w:val="00234E9D"/>
    <w:rsid w:val="002406B7"/>
    <w:rsid w:val="002A2C58"/>
    <w:rsid w:val="002B4B9E"/>
    <w:rsid w:val="002D3CA0"/>
    <w:rsid w:val="00311A6E"/>
    <w:rsid w:val="00343135"/>
    <w:rsid w:val="003722F7"/>
    <w:rsid w:val="0037343F"/>
    <w:rsid w:val="003869DB"/>
    <w:rsid w:val="003B7CBE"/>
    <w:rsid w:val="003C21A6"/>
    <w:rsid w:val="003E00AA"/>
    <w:rsid w:val="003E5BE9"/>
    <w:rsid w:val="003F5BA1"/>
    <w:rsid w:val="00430AFF"/>
    <w:rsid w:val="00463C94"/>
    <w:rsid w:val="004E282E"/>
    <w:rsid w:val="005222D3"/>
    <w:rsid w:val="005348C7"/>
    <w:rsid w:val="0057517B"/>
    <w:rsid w:val="00596C50"/>
    <w:rsid w:val="005A1023"/>
    <w:rsid w:val="005A3B17"/>
    <w:rsid w:val="005B310E"/>
    <w:rsid w:val="005B504C"/>
    <w:rsid w:val="006279A7"/>
    <w:rsid w:val="00665DFB"/>
    <w:rsid w:val="00680134"/>
    <w:rsid w:val="00696308"/>
    <w:rsid w:val="006D34A7"/>
    <w:rsid w:val="006E5D3F"/>
    <w:rsid w:val="007147C7"/>
    <w:rsid w:val="00722B1D"/>
    <w:rsid w:val="00740570"/>
    <w:rsid w:val="0075200E"/>
    <w:rsid w:val="0076498B"/>
    <w:rsid w:val="0077026A"/>
    <w:rsid w:val="00792FB0"/>
    <w:rsid w:val="007C0AB3"/>
    <w:rsid w:val="007F5F27"/>
    <w:rsid w:val="00821730"/>
    <w:rsid w:val="00823593"/>
    <w:rsid w:val="008545F1"/>
    <w:rsid w:val="00884F13"/>
    <w:rsid w:val="00894A68"/>
    <w:rsid w:val="00936ED1"/>
    <w:rsid w:val="00955F60"/>
    <w:rsid w:val="00964AA9"/>
    <w:rsid w:val="009953A8"/>
    <w:rsid w:val="009C7593"/>
    <w:rsid w:val="009D774D"/>
    <w:rsid w:val="009F3BC5"/>
    <w:rsid w:val="009F7CFF"/>
    <w:rsid w:val="00A00D4E"/>
    <w:rsid w:val="00A3197F"/>
    <w:rsid w:val="00A359C3"/>
    <w:rsid w:val="00A5587C"/>
    <w:rsid w:val="00A56E77"/>
    <w:rsid w:val="00A67A75"/>
    <w:rsid w:val="00A835BE"/>
    <w:rsid w:val="00A92D95"/>
    <w:rsid w:val="00AB19A9"/>
    <w:rsid w:val="00AC7A88"/>
    <w:rsid w:val="00B03032"/>
    <w:rsid w:val="00B21304"/>
    <w:rsid w:val="00B416F5"/>
    <w:rsid w:val="00B46703"/>
    <w:rsid w:val="00B767CA"/>
    <w:rsid w:val="00B86CF7"/>
    <w:rsid w:val="00B9137F"/>
    <w:rsid w:val="00B93424"/>
    <w:rsid w:val="00B97604"/>
    <w:rsid w:val="00BA3699"/>
    <w:rsid w:val="00BC2B5C"/>
    <w:rsid w:val="00BC7FFE"/>
    <w:rsid w:val="00BD5409"/>
    <w:rsid w:val="00BF2331"/>
    <w:rsid w:val="00C03B18"/>
    <w:rsid w:val="00C05654"/>
    <w:rsid w:val="00C218CB"/>
    <w:rsid w:val="00C625CC"/>
    <w:rsid w:val="00C751CA"/>
    <w:rsid w:val="00C85129"/>
    <w:rsid w:val="00C9136D"/>
    <w:rsid w:val="00CA1A3F"/>
    <w:rsid w:val="00CB4A7D"/>
    <w:rsid w:val="00CE73B8"/>
    <w:rsid w:val="00CF0065"/>
    <w:rsid w:val="00CF22FD"/>
    <w:rsid w:val="00D00174"/>
    <w:rsid w:val="00D04D23"/>
    <w:rsid w:val="00DD29CA"/>
    <w:rsid w:val="00DE0599"/>
    <w:rsid w:val="00DE1086"/>
    <w:rsid w:val="00E126EE"/>
    <w:rsid w:val="00E54394"/>
    <w:rsid w:val="00E62148"/>
    <w:rsid w:val="00E63A4D"/>
    <w:rsid w:val="00EB002F"/>
    <w:rsid w:val="00EC1391"/>
    <w:rsid w:val="00EC5B0B"/>
    <w:rsid w:val="00ED0BBD"/>
    <w:rsid w:val="00EE4466"/>
    <w:rsid w:val="00F22011"/>
    <w:rsid w:val="00F30615"/>
    <w:rsid w:val="00F52BFC"/>
    <w:rsid w:val="00F90C04"/>
    <w:rsid w:val="00FA4609"/>
    <w:rsid w:val="00FB4357"/>
    <w:rsid w:val="00FC2FBA"/>
    <w:rsid w:val="00FD5C20"/>
    <w:rsid w:val="00FF49A6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/>
    <w:lsdException w:name="Strong" w:uiPriority="22" w:unhideWhenUsed="0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</w:style>
  <w:style w:type="paragraph" w:styleId="Heading1">
    <w:name w:val="heading 1"/>
    <w:basedOn w:val="Body"/>
    <w:link w:val="Heading1Char"/>
    <w:uiPriority w:val="9"/>
    <w:qFormat/>
    <w:rsid w:val="00E62148"/>
    <w:pPr>
      <w:keepNext/>
      <w:keepLines/>
      <w:spacing w:before="120"/>
      <w:outlineLvl w:val="0"/>
    </w:pPr>
    <w:rPr>
      <w:rFonts w:eastAsiaTheme="majorEastAsia" w:cstheme="majorBidi"/>
      <w:b/>
      <w:bCs/>
      <w:color w:val="0E559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qFormat/>
    <w:rsid w:val="00C9136D"/>
    <w:pPr>
      <w:keepNext/>
      <w:spacing w:before="240" w:beforeAutospacing="1" w:after="240"/>
      <w:outlineLvl w:val="1"/>
    </w:pPr>
    <w:rPr>
      <w:b/>
      <w:bCs/>
      <w:iCs/>
      <w:color w:val="0E559E"/>
      <w:sz w:val="34"/>
      <w:szCs w:val="28"/>
      <w:lang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913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913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913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C9136D"/>
    <w:rPr>
      <w:b/>
      <w:bCs/>
      <w:iCs/>
      <w:color w:val="0E559E"/>
      <w:sz w:val="34"/>
      <w:szCs w:val="28"/>
      <w:lang w:eastAsia="uk-UA"/>
    </w:rPr>
  </w:style>
  <w:style w:type="character" w:styleId="Emphasis">
    <w:name w:val="Emphasis"/>
    <w:basedOn w:val="DefaultParagraphFont"/>
    <w:semiHidden/>
    <w:qFormat/>
    <w:rsid w:val="00C9136D"/>
    <w:rPr>
      <w:i/>
      <w:iCs/>
    </w:rPr>
  </w:style>
  <w:style w:type="paragraph" w:styleId="Footer">
    <w:name w:val="footer"/>
    <w:basedOn w:val="Normal"/>
    <w:link w:val="FooterChar"/>
    <w:autoRedefine/>
    <w:uiPriority w:val="99"/>
    <w:rsid w:val="00C9136D"/>
    <w:pPr>
      <w:pBdr>
        <w:top w:val="single" w:sz="4" w:space="1" w:color="F2F2F2"/>
      </w:pBdr>
      <w:tabs>
        <w:tab w:val="center" w:pos="4479"/>
        <w:tab w:val="right" w:pos="8959"/>
      </w:tabs>
      <w:spacing w:before="20" w:after="0"/>
    </w:pPr>
    <w:rPr>
      <w:color w:val="7F7F7F"/>
      <w:sz w:val="16"/>
      <w:lang w:val="pl-PL"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C9136D"/>
    <w:rPr>
      <w:color w:val="7F7F7F"/>
      <w:sz w:val="16"/>
      <w:lang w:val="pl-PL" w:eastAsia="uk-UA"/>
    </w:rPr>
  </w:style>
  <w:style w:type="paragraph" w:styleId="ListParagraph">
    <w:name w:val="List Paragraph"/>
    <w:basedOn w:val="Normal"/>
    <w:uiPriority w:val="99"/>
    <w:qFormat/>
    <w:rsid w:val="00C9136D"/>
    <w:pPr>
      <w:ind w:left="720"/>
      <w:contextualSpacing/>
    </w:pPr>
  </w:style>
  <w:style w:type="paragraph" w:styleId="NoSpacing">
    <w:name w:val="No Spacing"/>
    <w:link w:val="NoSpacingChar"/>
    <w:uiPriority w:val="1"/>
    <w:semiHidden/>
    <w:qFormat/>
    <w:rsid w:val="00C9136D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semiHidden/>
    <w:locked/>
    <w:rsid w:val="00C9136D"/>
    <w:rPr>
      <w:rFonts w:ascii="Calibri" w:eastAsia="Times New Roman" w:hAnsi="Calibri" w:cs="Times New Roman"/>
      <w:lang w:val="en-US" w:eastAsia="ja-JP"/>
    </w:rPr>
  </w:style>
  <w:style w:type="table" w:styleId="TableGrid">
    <w:name w:val="Table Grid"/>
    <w:basedOn w:val="TableNormal"/>
    <w:uiPriority w:val="59"/>
    <w:rsid w:val="00C9136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"/>
    <w:link w:val="TitleChar"/>
    <w:uiPriority w:val="10"/>
    <w:qFormat/>
    <w:rsid w:val="00E62148"/>
    <w:rPr>
      <w:b/>
      <w:bCs/>
      <w:color w:val="0E559E"/>
      <w:kern w:val="28"/>
      <w:sz w:val="40"/>
      <w:szCs w:val="32"/>
      <w:lang w:eastAsia="uk-UA"/>
    </w:rPr>
  </w:style>
  <w:style w:type="character" w:customStyle="1" w:styleId="TitleChar">
    <w:name w:val="Title Char"/>
    <w:basedOn w:val="DefaultParagraphFont"/>
    <w:link w:val="Title"/>
    <w:uiPriority w:val="10"/>
    <w:rsid w:val="00E62148"/>
    <w:rPr>
      <w:rFonts w:ascii="Calibri" w:eastAsia="Times New Roman" w:hAnsi="Calibri" w:cs="Times New Roman"/>
      <w:b/>
      <w:bCs/>
      <w:color w:val="0E559E"/>
      <w:kern w:val="28"/>
      <w:sz w:val="40"/>
      <w:szCs w:val="32"/>
      <w:lang w:val="en-GB" w:eastAsia="uk-UA"/>
    </w:rPr>
  </w:style>
  <w:style w:type="paragraph" w:customStyle="1" w:styleId="Body">
    <w:name w:val="Body"/>
    <w:link w:val="BodyChar"/>
    <w:qFormat/>
    <w:rsid w:val="00C9136D"/>
    <w:pPr>
      <w:spacing w:after="120" w:line="240" w:lineRule="auto"/>
      <w:jc w:val="both"/>
      <w:textAlignment w:val="center"/>
    </w:pPr>
    <w:rPr>
      <w:rFonts w:ascii="Calibri" w:eastAsia="Times New Roman" w:hAnsi="Calibri" w:cs="Times New Roman"/>
      <w:sz w:val="20"/>
      <w:szCs w:val="16"/>
      <w:lang w:val="en-GB"/>
    </w:rPr>
  </w:style>
  <w:style w:type="paragraph" w:customStyle="1" w:styleId="BulletedList1">
    <w:name w:val="Bulleted List 1"/>
    <w:basedOn w:val="Body"/>
    <w:next w:val="Body"/>
    <w:qFormat/>
    <w:rsid w:val="00C9136D"/>
    <w:pPr>
      <w:numPr>
        <w:numId w:val="19"/>
      </w:numPr>
      <w:spacing w:after="0"/>
    </w:pPr>
    <w:rPr>
      <w:lang w:val="en-US"/>
    </w:rPr>
  </w:style>
  <w:style w:type="character" w:customStyle="1" w:styleId="BodyChar">
    <w:name w:val="Body Char"/>
    <w:basedOn w:val="DefaultParagraphFont"/>
    <w:link w:val="Body"/>
    <w:rsid w:val="00C9136D"/>
    <w:rPr>
      <w:rFonts w:ascii="Calibri" w:eastAsia="Times New Roman" w:hAnsi="Calibri" w:cs="Times New Roman"/>
      <w:sz w:val="20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36D"/>
    <w:pPr>
      <w:spacing w:after="0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36D"/>
    <w:rPr>
      <w:rFonts w:ascii="Tahoma" w:hAnsi="Tahoma" w:cs="Tahoma"/>
      <w:sz w:val="16"/>
    </w:rPr>
  </w:style>
  <w:style w:type="paragraph" w:customStyle="1" w:styleId="NameofCompany">
    <w:name w:val="Name of Company"/>
    <w:basedOn w:val="Body"/>
    <w:next w:val="Body"/>
    <w:qFormat/>
    <w:rsid w:val="00C9136D"/>
    <w:pPr>
      <w:spacing w:before="120"/>
    </w:pPr>
    <w:rPr>
      <w:rFonts w:asciiTheme="minorHAnsi" w:hAnsiTheme="minorHAnsi" w:cstheme="minorHAnsi"/>
      <w:b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3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9136D"/>
    <w:pPr>
      <w:tabs>
        <w:tab w:val="center" w:pos="4819"/>
        <w:tab w:val="right" w:pos="963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36D"/>
  </w:style>
  <w:style w:type="character" w:customStyle="1" w:styleId="Heading4Char">
    <w:name w:val="Heading 4 Char"/>
    <w:basedOn w:val="DefaultParagraphFont"/>
    <w:link w:val="Heading4"/>
    <w:uiPriority w:val="9"/>
    <w:semiHidden/>
    <w:rsid w:val="00C913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62148"/>
    <w:rPr>
      <w:rFonts w:ascii="Calibri" w:eastAsiaTheme="majorEastAsia" w:hAnsi="Calibri" w:cstheme="majorBidi"/>
      <w:b/>
      <w:bCs/>
      <w:color w:val="0E559E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36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semiHidden/>
    <w:qFormat/>
    <w:rsid w:val="00C9136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semiHidden/>
    <w:rsid w:val="00C9136D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C9136D"/>
    <w:rPr>
      <w:b/>
      <w:bCs/>
      <w:smallCaps/>
      <w:spacing w:val="5"/>
    </w:rPr>
  </w:style>
  <w:style w:type="paragraph" w:customStyle="1" w:styleId="TableTextLvl1">
    <w:name w:val="Table Text Lvl 1"/>
    <w:basedOn w:val="Body"/>
    <w:qFormat/>
    <w:rsid w:val="00C9136D"/>
    <w:pPr>
      <w:spacing w:before="60" w:after="60"/>
    </w:pPr>
    <w:rPr>
      <w:rFonts w:cstheme="minorHAnsi"/>
      <w:b/>
      <w:color w:val="0E559E"/>
      <w:szCs w:val="20"/>
      <w:bdr w:val="none" w:sz="0" w:space="0" w:color="auto" w:frame="1"/>
      <w:lang w:val="en-US" w:eastAsia="uk-UA"/>
    </w:rPr>
  </w:style>
  <w:style w:type="paragraph" w:customStyle="1" w:styleId="TableTextLvl2">
    <w:name w:val="Table Text Lvl 2"/>
    <w:basedOn w:val="Body"/>
    <w:qFormat/>
    <w:rsid w:val="00E62148"/>
    <w:pPr>
      <w:spacing w:before="60" w:after="60"/>
    </w:pPr>
    <w:rPr>
      <w:rFonts w:cstheme="minorHAnsi"/>
      <w:b/>
      <w:szCs w:val="20"/>
      <w:bdr w:val="none" w:sz="0" w:space="0" w:color="auto" w:frame="1"/>
      <w:lang w:val="en-US" w:eastAsia="uk-UA"/>
    </w:rPr>
  </w:style>
  <w:style w:type="paragraph" w:customStyle="1" w:styleId="TableTextLvl3">
    <w:name w:val="Table Text Lvl 3"/>
    <w:basedOn w:val="Body"/>
    <w:qFormat/>
    <w:rsid w:val="00C9136D"/>
    <w:pPr>
      <w:spacing w:before="60" w:after="60"/>
    </w:pPr>
    <w:rPr>
      <w:lang w:eastAsia="uk-UA"/>
    </w:rPr>
  </w:style>
  <w:style w:type="paragraph" w:customStyle="1" w:styleId="PeriodandPosition">
    <w:name w:val="Period and Position"/>
    <w:basedOn w:val="NameofCompany"/>
    <w:qFormat/>
    <w:rsid w:val="00C9136D"/>
    <w:rPr>
      <w:lang w:eastAsia="uk-UA"/>
    </w:rPr>
  </w:style>
  <w:style w:type="character" w:styleId="CommentReference">
    <w:name w:val="annotation reference"/>
    <w:basedOn w:val="DefaultParagraphFont"/>
    <w:uiPriority w:val="99"/>
    <w:semiHidden/>
    <w:unhideWhenUsed/>
    <w:rsid w:val="00B21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3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30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/>
    <w:lsdException w:name="Strong" w:uiPriority="22" w:unhideWhenUsed="0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</w:style>
  <w:style w:type="paragraph" w:styleId="Heading1">
    <w:name w:val="heading 1"/>
    <w:basedOn w:val="Body"/>
    <w:link w:val="Heading1Char"/>
    <w:uiPriority w:val="9"/>
    <w:qFormat/>
    <w:rsid w:val="00E62148"/>
    <w:pPr>
      <w:keepNext/>
      <w:keepLines/>
      <w:spacing w:before="120"/>
      <w:outlineLvl w:val="0"/>
    </w:pPr>
    <w:rPr>
      <w:rFonts w:eastAsiaTheme="majorEastAsia" w:cstheme="majorBidi"/>
      <w:b/>
      <w:bCs/>
      <w:color w:val="0E559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qFormat/>
    <w:rsid w:val="00C9136D"/>
    <w:pPr>
      <w:keepNext/>
      <w:spacing w:before="240" w:beforeAutospacing="1" w:after="240"/>
      <w:outlineLvl w:val="1"/>
    </w:pPr>
    <w:rPr>
      <w:b/>
      <w:bCs/>
      <w:iCs/>
      <w:color w:val="0E559E"/>
      <w:sz w:val="34"/>
      <w:szCs w:val="28"/>
      <w:lang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913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913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913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C9136D"/>
    <w:rPr>
      <w:b/>
      <w:bCs/>
      <w:iCs/>
      <w:color w:val="0E559E"/>
      <w:sz w:val="34"/>
      <w:szCs w:val="28"/>
      <w:lang w:eastAsia="uk-UA"/>
    </w:rPr>
  </w:style>
  <w:style w:type="character" w:styleId="Emphasis">
    <w:name w:val="Emphasis"/>
    <w:basedOn w:val="DefaultParagraphFont"/>
    <w:semiHidden/>
    <w:qFormat/>
    <w:rsid w:val="00C9136D"/>
    <w:rPr>
      <w:i/>
      <w:iCs/>
    </w:rPr>
  </w:style>
  <w:style w:type="paragraph" w:styleId="Footer">
    <w:name w:val="footer"/>
    <w:basedOn w:val="Normal"/>
    <w:link w:val="FooterChar"/>
    <w:autoRedefine/>
    <w:uiPriority w:val="99"/>
    <w:rsid w:val="00C9136D"/>
    <w:pPr>
      <w:pBdr>
        <w:top w:val="single" w:sz="4" w:space="1" w:color="F2F2F2"/>
      </w:pBdr>
      <w:tabs>
        <w:tab w:val="center" w:pos="4479"/>
        <w:tab w:val="right" w:pos="8959"/>
      </w:tabs>
      <w:spacing w:before="20" w:after="0"/>
    </w:pPr>
    <w:rPr>
      <w:color w:val="7F7F7F"/>
      <w:sz w:val="16"/>
      <w:lang w:val="pl-PL"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C9136D"/>
    <w:rPr>
      <w:color w:val="7F7F7F"/>
      <w:sz w:val="16"/>
      <w:lang w:val="pl-PL" w:eastAsia="uk-UA"/>
    </w:rPr>
  </w:style>
  <w:style w:type="paragraph" w:styleId="ListParagraph">
    <w:name w:val="List Paragraph"/>
    <w:basedOn w:val="Normal"/>
    <w:uiPriority w:val="99"/>
    <w:qFormat/>
    <w:rsid w:val="00C9136D"/>
    <w:pPr>
      <w:ind w:left="720"/>
      <w:contextualSpacing/>
    </w:pPr>
  </w:style>
  <w:style w:type="paragraph" w:styleId="NoSpacing">
    <w:name w:val="No Spacing"/>
    <w:link w:val="NoSpacingChar"/>
    <w:uiPriority w:val="1"/>
    <w:semiHidden/>
    <w:qFormat/>
    <w:rsid w:val="00C9136D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semiHidden/>
    <w:locked/>
    <w:rsid w:val="00C9136D"/>
    <w:rPr>
      <w:rFonts w:ascii="Calibri" w:eastAsia="Times New Roman" w:hAnsi="Calibri" w:cs="Times New Roman"/>
      <w:lang w:val="en-US" w:eastAsia="ja-JP"/>
    </w:rPr>
  </w:style>
  <w:style w:type="table" w:styleId="TableGrid">
    <w:name w:val="Table Grid"/>
    <w:basedOn w:val="TableNormal"/>
    <w:uiPriority w:val="59"/>
    <w:rsid w:val="00C9136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"/>
    <w:link w:val="TitleChar"/>
    <w:uiPriority w:val="10"/>
    <w:qFormat/>
    <w:rsid w:val="00E62148"/>
    <w:rPr>
      <w:b/>
      <w:bCs/>
      <w:color w:val="0E559E"/>
      <w:kern w:val="28"/>
      <w:sz w:val="40"/>
      <w:szCs w:val="32"/>
      <w:lang w:eastAsia="uk-UA"/>
    </w:rPr>
  </w:style>
  <w:style w:type="character" w:customStyle="1" w:styleId="TitleChar">
    <w:name w:val="Title Char"/>
    <w:basedOn w:val="DefaultParagraphFont"/>
    <w:link w:val="Title"/>
    <w:uiPriority w:val="10"/>
    <w:rsid w:val="00E62148"/>
    <w:rPr>
      <w:rFonts w:ascii="Calibri" w:eastAsia="Times New Roman" w:hAnsi="Calibri" w:cs="Times New Roman"/>
      <w:b/>
      <w:bCs/>
      <w:color w:val="0E559E"/>
      <w:kern w:val="28"/>
      <w:sz w:val="40"/>
      <w:szCs w:val="32"/>
      <w:lang w:val="en-GB" w:eastAsia="uk-UA"/>
    </w:rPr>
  </w:style>
  <w:style w:type="paragraph" w:customStyle="1" w:styleId="Body">
    <w:name w:val="Body"/>
    <w:link w:val="BodyChar"/>
    <w:qFormat/>
    <w:rsid w:val="00C9136D"/>
    <w:pPr>
      <w:spacing w:after="120" w:line="240" w:lineRule="auto"/>
      <w:jc w:val="both"/>
      <w:textAlignment w:val="center"/>
    </w:pPr>
    <w:rPr>
      <w:rFonts w:ascii="Calibri" w:eastAsia="Times New Roman" w:hAnsi="Calibri" w:cs="Times New Roman"/>
      <w:sz w:val="20"/>
      <w:szCs w:val="16"/>
      <w:lang w:val="en-GB"/>
    </w:rPr>
  </w:style>
  <w:style w:type="paragraph" w:customStyle="1" w:styleId="BulletedList1">
    <w:name w:val="Bulleted List 1"/>
    <w:basedOn w:val="Body"/>
    <w:next w:val="Body"/>
    <w:qFormat/>
    <w:rsid w:val="00C9136D"/>
    <w:pPr>
      <w:numPr>
        <w:numId w:val="19"/>
      </w:numPr>
      <w:spacing w:after="0"/>
    </w:pPr>
    <w:rPr>
      <w:lang w:val="en-US"/>
    </w:rPr>
  </w:style>
  <w:style w:type="character" w:customStyle="1" w:styleId="BodyChar">
    <w:name w:val="Body Char"/>
    <w:basedOn w:val="DefaultParagraphFont"/>
    <w:link w:val="Body"/>
    <w:rsid w:val="00C9136D"/>
    <w:rPr>
      <w:rFonts w:ascii="Calibri" w:eastAsia="Times New Roman" w:hAnsi="Calibri" w:cs="Times New Roman"/>
      <w:sz w:val="20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36D"/>
    <w:pPr>
      <w:spacing w:after="0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36D"/>
    <w:rPr>
      <w:rFonts w:ascii="Tahoma" w:hAnsi="Tahoma" w:cs="Tahoma"/>
      <w:sz w:val="16"/>
    </w:rPr>
  </w:style>
  <w:style w:type="paragraph" w:customStyle="1" w:styleId="NameofCompany">
    <w:name w:val="Name of Company"/>
    <w:basedOn w:val="Body"/>
    <w:next w:val="Body"/>
    <w:qFormat/>
    <w:rsid w:val="00C9136D"/>
    <w:pPr>
      <w:spacing w:before="120"/>
    </w:pPr>
    <w:rPr>
      <w:rFonts w:asciiTheme="minorHAnsi" w:hAnsiTheme="minorHAnsi" w:cstheme="minorHAnsi"/>
      <w:b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3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9136D"/>
    <w:pPr>
      <w:tabs>
        <w:tab w:val="center" w:pos="4819"/>
        <w:tab w:val="right" w:pos="963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36D"/>
  </w:style>
  <w:style w:type="character" w:customStyle="1" w:styleId="Heading4Char">
    <w:name w:val="Heading 4 Char"/>
    <w:basedOn w:val="DefaultParagraphFont"/>
    <w:link w:val="Heading4"/>
    <w:uiPriority w:val="9"/>
    <w:semiHidden/>
    <w:rsid w:val="00C913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62148"/>
    <w:rPr>
      <w:rFonts w:ascii="Calibri" w:eastAsiaTheme="majorEastAsia" w:hAnsi="Calibri" w:cstheme="majorBidi"/>
      <w:b/>
      <w:bCs/>
      <w:color w:val="0E559E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36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semiHidden/>
    <w:qFormat/>
    <w:rsid w:val="00C9136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semiHidden/>
    <w:rsid w:val="00C9136D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C9136D"/>
    <w:rPr>
      <w:b/>
      <w:bCs/>
      <w:smallCaps/>
      <w:spacing w:val="5"/>
    </w:rPr>
  </w:style>
  <w:style w:type="paragraph" w:customStyle="1" w:styleId="TableTextLvl1">
    <w:name w:val="Table Text Lvl 1"/>
    <w:basedOn w:val="Body"/>
    <w:qFormat/>
    <w:rsid w:val="00C9136D"/>
    <w:pPr>
      <w:spacing w:before="60" w:after="60"/>
    </w:pPr>
    <w:rPr>
      <w:rFonts w:cstheme="minorHAnsi"/>
      <w:b/>
      <w:color w:val="0E559E"/>
      <w:szCs w:val="20"/>
      <w:bdr w:val="none" w:sz="0" w:space="0" w:color="auto" w:frame="1"/>
      <w:lang w:val="en-US" w:eastAsia="uk-UA"/>
    </w:rPr>
  </w:style>
  <w:style w:type="paragraph" w:customStyle="1" w:styleId="TableTextLvl2">
    <w:name w:val="Table Text Lvl 2"/>
    <w:basedOn w:val="Body"/>
    <w:qFormat/>
    <w:rsid w:val="00E62148"/>
    <w:pPr>
      <w:spacing w:before="60" w:after="60"/>
    </w:pPr>
    <w:rPr>
      <w:rFonts w:cstheme="minorHAnsi"/>
      <w:b/>
      <w:szCs w:val="20"/>
      <w:bdr w:val="none" w:sz="0" w:space="0" w:color="auto" w:frame="1"/>
      <w:lang w:val="en-US" w:eastAsia="uk-UA"/>
    </w:rPr>
  </w:style>
  <w:style w:type="paragraph" w:customStyle="1" w:styleId="TableTextLvl3">
    <w:name w:val="Table Text Lvl 3"/>
    <w:basedOn w:val="Body"/>
    <w:qFormat/>
    <w:rsid w:val="00C9136D"/>
    <w:pPr>
      <w:spacing w:before="60" w:after="60"/>
    </w:pPr>
    <w:rPr>
      <w:lang w:eastAsia="uk-UA"/>
    </w:rPr>
  </w:style>
  <w:style w:type="paragraph" w:customStyle="1" w:styleId="PeriodandPosition">
    <w:name w:val="Period and Position"/>
    <w:basedOn w:val="NameofCompany"/>
    <w:qFormat/>
    <w:rsid w:val="00C9136D"/>
    <w:rPr>
      <w:lang w:eastAsia="uk-UA"/>
    </w:rPr>
  </w:style>
  <w:style w:type="character" w:styleId="CommentReference">
    <w:name w:val="annotation reference"/>
    <w:basedOn w:val="DefaultParagraphFont"/>
    <w:uiPriority w:val="99"/>
    <w:semiHidden/>
    <w:unhideWhenUsed/>
    <w:rsid w:val="00B21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3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3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trunk\Project%20Documentation\CV\CV%20Materials\New%20CV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CV Template</Template>
  <TotalTime>0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Eleks Ltd.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mykhaylo.vovk</dc:creator>
  <cp:lastModifiedBy>Mykhaylo Vovk</cp:lastModifiedBy>
  <cp:revision>2</cp:revision>
  <dcterms:created xsi:type="dcterms:W3CDTF">2014-08-20T08:36:00Z</dcterms:created>
  <dcterms:modified xsi:type="dcterms:W3CDTF">2014-08-20T08:36:00Z</dcterms:modified>
</cp:coreProperties>
</file>